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5A67" w14:textId="0719AF0B" w:rsidR="00864C7C" w:rsidRPr="0078411C" w:rsidRDefault="00FD15A3" w:rsidP="00864C7C">
      <w:pPr>
        <w:spacing w:after="40"/>
        <w:jc w:val="center"/>
        <w:rPr>
          <w:rFonts w:ascii="Cambria" w:hAnsi="Cambria"/>
          <w:sz w:val="60"/>
          <w:szCs w:val="60"/>
        </w:rPr>
      </w:pPr>
      <w:proofErr w:type="spellStart"/>
      <w:r>
        <w:rPr>
          <w:rFonts w:ascii="Cambria" w:hAnsi="Cambria"/>
          <w:sz w:val="60"/>
          <w:szCs w:val="60"/>
        </w:rPr>
        <w:t>Tralyon</w:t>
      </w:r>
      <w:proofErr w:type="spellEnd"/>
      <w:r w:rsidR="00864C7C" w:rsidRPr="0078411C">
        <w:rPr>
          <w:rFonts w:ascii="Cambria" w:hAnsi="Cambria"/>
          <w:sz w:val="60"/>
          <w:szCs w:val="60"/>
        </w:rPr>
        <w:t xml:space="preserve"> </w:t>
      </w:r>
      <w:r>
        <w:rPr>
          <w:rFonts w:ascii="Cambria" w:hAnsi="Cambria"/>
          <w:sz w:val="60"/>
          <w:szCs w:val="60"/>
        </w:rPr>
        <w:t>Hicks</w:t>
      </w:r>
    </w:p>
    <w:p w14:paraId="6C562B23" w14:textId="7566D325" w:rsidR="00864C7C" w:rsidRDefault="00B04705" w:rsidP="00864C7C">
      <w:pPr>
        <w:spacing w:after="40"/>
        <w:jc w:val="center"/>
        <w:rPr>
          <w:rFonts w:ascii="Cambria" w:hAnsi="Cambria"/>
        </w:rPr>
      </w:pPr>
      <w:r>
        <w:rPr>
          <w:rFonts w:ascii="Cambria" w:hAnsi="Cambria"/>
        </w:rPr>
        <w:t>Dallas</w:t>
      </w:r>
      <w:r w:rsidR="00864C7C"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Tx</w:t>
      </w:r>
      <w:proofErr w:type="spellEnd"/>
      <w:r w:rsidR="00864C7C">
        <w:rPr>
          <w:rFonts w:ascii="Cambria" w:hAnsi="Cambria"/>
        </w:rPr>
        <w:t xml:space="preserve"> | </w:t>
      </w:r>
      <w:r>
        <w:rPr>
          <w:rFonts w:ascii="Cambria" w:hAnsi="Cambria"/>
        </w:rPr>
        <w:t>4698476237</w:t>
      </w:r>
    </w:p>
    <w:p w14:paraId="40C1BD8C" w14:textId="65C575E0" w:rsidR="00864C7C" w:rsidRDefault="006D1459" w:rsidP="00864C7C">
      <w:pPr>
        <w:spacing w:after="40"/>
        <w:jc w:val="center"/>
        <w:rPr>
          <w:rFonts w:ascii="Cambria" w:hAnsi="Cambria"/>
        </w:rPr>
      </w:pPr>
      <w:r>
        <w:rPr>
          <w:rFonts w:ascii="Cambria" w:hAnsi="Cambria"/>
        </w:rPr>
        <w:t>Tralyonh3</w:t>
      </w:r>
      <w:r w:rsidR="00C13898">
        <w:rPr>
          <w:rFonts w:ascii="Cambria" w:hAnsi="Cambria"/>
        </w:rPr>
        <w:t>@gmail.com</w:t>
      </w:r>
      <w:r w:rsidR="00864C7C">
        <w:rPr>
          <w:rFonts w:ascii="Cambria" w:hAnsi="Cambria"/>
        </w:rPr>
        <w:t xml:space="preserve"> |</w:t>
      </w:r>
      <w:r w:rsidR="00466105">
        <w:rPr>
          <w:rFonts w:ascii="Cambria" w:hAnsi="Cambria"/>
        </w:rPr>
        <w:t xml:space="preserve"> </w:t>
      </w:r>
      <w:proofErr w:type="spellStart"/>
      <w:r w:rsidR="00466105">
        <w:rPr>
          <w:rFonts w:ascii="Cambria" w:hAnsi="Cambria"/>
        </w:rPr>
        <w:t>Tralyon</w:t>
      </w:r>
      <w:proofErr w:type="spellEnd"/>
      <w:r w:rsidR="00466105">
        <w:rPr>
          <w:rFonts w:ascii="Cambria" w:hAnsi="Cambria"/>
        </w:rPr>
        <w:t xml:space="preserve"> Hicks</w:t>
      </w:r>
      <w:r w:rsidR="00864C7C">
        <w:rPr>
          <w:rFonts w:ascii="Cambria" w:hAnsi="Cambria"/>
        </w:rPr>
        <w:t xml:space="preserve"> | </w:t>
      </w:r>
      <w:proofErr w:type="spellStart"/>
      <w:r w:rsidR="001F58ED">
        <w:rPr>
          <w:rFonts w:ascii="Cambria" w:hAnsi="Cambria"/>
        </w:rPr>
        <w:t>www.credly</w:t>
      </w:r>
      <w:proofErr w:type="spellEnd"/>
      <w:r w:rsidR="001F58ED">
        <w:rPr>
          <w:rFonts w:ascii="Cambria" w:hAnsi="Cambria"/>
        </w:rPr>
        <w:t xml:space="preserve"> .com/</w:t>
      </w:r>
      <w:r w:rsidR="00395286">
        <w:rPr>
          <w:rFonts w:ascii="Cambria" w:hAnsi="Cambria"/>
        </w:rPr>
        <w:t>users/tralyon-hicks</w:t>
      </w:r>
      <w:r w:rsidR="00864C7C">
        <w:rPr>
          <w:rFonts w:ascii="Cambria" w:hAnsi="Cambria"/>
        </w:rPr>
        <w:t xml:space="preserve"> </w:t>
      </w:r>
    </w:p>
    <w:p w14:paraId="639189FC" w14:textId="77777777" w:rsidR="00864C7C" w:rsidRPr="005932CD" w:rsidRDefault="00864C7C" w:rsidP="00864C7C">
      <w:pPr>
        <w:spacing w:before="120" w:after="120"/>
        <w:rPr>
          <w:rFonts w:ascii="Cambria" w:hAnsi="Cambria"/>
          <w:b/>
          <w:bCs/>
          <w:color w:val="auto"/>
          <w:sz w:val="28"/>
          <w:szCs w:val="28"/>
        </w:rPr>
      </w:pPr>
      <w:r w:rsidRPr="005932CD">
        <w:rPr>
          <w:rFonts w:ascii="Cambria" w:hAnsi="Cambria"/>
          <w:b/>
          <w:bCs/>
          <w:color w:val="auto"/>
          <w:sz w:val="28"/>
          <w:szCs w:val="28"/>
        </w:rPr>
        <w:t>Education</w:t>
      </w:r>
    </w:p>
    <w:p w14:paraId="6167787D" w14:textId="0F543D47" w:rsidR="00864C7C" w:rsidRPr="005932CD" w:rsidRDefault="007923E5" w:rsidP="00864C7C">
      <w:pPr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02</w:t>
      </w:r>
      <w:r w:rsidR="008E035D">
        <w:rPr>
          <w:rFonts w:ascii="Cambria" w:hAnsi="Cambria"/>
          <w:color w:val="auto"/>
        </w:rPr>
        <w:t>/</w:t>
      </w:r>
      <w:r w:rsidR="00864C7C" w:rsidRPr="005932CD">
        <w:rPr>
          <w:rFonts w:ascii="Cambria" w:hAnsi="Cambria"/>
          <w:color w:val="auto"/>
        </w:rPr>
        <w:t xml:space="preserve"> </w:t>
      </w:r>
      <w:r w:rsidR="008E035D">
        <w:rPr>
          <w:rFonts w:ascii="Cambria" w:hAnsi="Cambria"/>
          <w:color w:val="auto"/>
        </w:rPr>
        <w:t>202</w:t>
      </w:r>
      <w:r>
        <w:rPr>
          <w:rFonts w:ascii="Cambria" w:hAnsi="Cambria"/>
          <w:color w:val="auto"/>
        </w:rPr>
        <w:t>3</w:t>
      </w:r>
    </w:p>
    <w:p w14:paraId="59863B7C" w14:textId="77777777" w:rsidR="00864C7C" w:rsidRPr="005932CD" w:rsidRDefault="00864C7C" w:rsidP="00864C7C">
      <w:pPr>
        <w:ind w:left="360"/>
        <w:rPr>
          <w:rFonts w:ascii="Cambria" w:hAnsi="Cambria"/>
          <w:color w:val="auto"/>
        </w:rPr>
      </w:pPr>
      <w:r w:rsidRPr="005932CD">
        <w:rPr>
          <w:rFonts w:ascii="Cambria" w:hAnsi="Cambria"/>
          <w:b/>
          <w:bCs/>
          <w:color w:val="auto"/>
        </w:rPr>
        <w:t>IBM z/OS Pre-Apprenticeships,</w:t>
      </w:r>
      <w:r w:rsidRPr="005932CD">
        <w:rPr>
          <w:rFonts w:ascii="Cambria" w:hAnsi="Cambria"/>
          <w:color w:val="auto"/>
        </w:rPr>
        <w:t xml:space="preserve"> Franklin Apprenticeships</w:t>
      </w:r>
    </w:p>
    <w:p w14:paraId="0DA4E95A" w14:textId="77777777" w:rsidR="00864C7C" w:rsidRPr="005932CD" w:rsidRDefault="00864C7C" w:rsidP="00864C7C">
      <w:pPr>
        <w:spacing w:before="40" w:after="40"/>
        <w:ind w:left="360"/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Completed 105+ hour coursework consisting of computer science basics, IBM Z Xplore, z/OS commands and system programming. Earning the following Credly Badges:</w:t>
      </w:r>
    </w:p>
    <w:p w14:paraId="0A98EB5A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IBM z/OS Pre-Apprenticeship Certification</w:t>
      </w:r>
    </w:p>
    <w:p w14:paraId="2789A461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IBM z/OS Mainframe Practitioner</w:t>
      </w:r>
    </w:p>
    <w:p w14:paraId="6673D80E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Enterprise Design Thinking Practitioner</w:t>
      </w:r>
    </w:p>
    <w:p w14:paraId="0534817B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IBM z Xplore</w:t>
      </w:r>
    </w:p>
    <w:p w14:paraId="4A5810D8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IBM Agile Explorer</w:t>
      </w:r>
    </w:p>
    <w:p w14:paraId="2F8AFB0C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IBM New Collar Professional Skills</w:t>
      </w:r>
    </w:p>
    <w:p w14:paraId="01CDC744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Introduction to System Programming on IBM Z</w:t>
      </w:r>
    </w:p>
    <w:p w14:paraId="4E622F41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Introduction to z/OS Commands and Panels</w:t>
      </w:r>
    </w:p>
    <w:p w14:paraId="27BBA942" w14:textId="77777777" w:rsidR="00864C7C" w:rsidRPr="005932CD" w:rsidRDefault="00864C7C" w:rsidP="00864C7C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5932CD">
        <w:rPr>
          <w:rFonts w:ascii="Cambria" w:hAnsi="Cambria"/>
          <w:color w:val="auto"/>
        </w:rPr>
        <w:t>Introduction to IBM z/OS</w:t>
      </w:r>
    </w:p>
    <w:p w14:paraId="65590EE2" w14:textId="04C53836" w:rsidR="00864C7C" w:rsidRPr="005932CD" w:rsidRDefault="00B60D0B" w:rsidP="00864C7C">
      <w:pPr>
        <w:spacing w:before="120"/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08/2013</w:t>
      </w:r>
      <w:r w:rsidR="00657813">
        <w:rPr>
          <w:rFonts w:ascii="Cambria" w:hAnsi="Cambria"/>
          <w:color w:val="auto"/>
        </w:rPr>
        <w:t>- 05/2017</w:t>
      </w:r>
    </w:p>
    <w:p w14:paraId="249CE000" w14:textId="4B4E998A" w:rsidR="00864C7C" w:rsidRDefault="00657813" w:rsidP="00864C7C">
      <w:pPr>
        <w:spacing w:before="40" w:after="40"/>
        <w:ind w:left="360"/>
        <w:rPr>
          <w:rFonts w:ascii="Cambria" w:hAnsi="Cambria"/>
          <w:color w:val="auto"/>
        </w:rPr>
      </w:pPr>
      <w:r>
        <w:rPr>
          <w:rFonts w:ascii="Cambria" w:hAnsi="Cambria"/>
          <w:b/>
          <w:bCs/>
          <w:color w:val="auto"/>
        </w:rPr>
        <w:t>Diploma</w:t>
      </w:r>
      <w:r w:rsidR="00864C7C" w:rsidRPr="005932CD">
        <w:rPr>
          <w:rFonts w:ascii="Cambria" w:hAnsi="Cambria"/>
          <w:b/>
          <w:bCs/>
          <w:color w:val="auto"/>
        </w:rPr>
        <w:t>,</w:t>
      </w:r>
      <w:r w:rsidR="00864C7C" w:rsidRPr="005932CD">
        <w:rPr>
          <w:rFonts w:ascii="Cambria" w:hAnsi="Cambria"/>
          <w:color w:val="auto"/>
        </w:rPr>
        <w:t xml:space="preserve"> S</w:t>
      </w:r>
      <w:r>
        <w:rPr>
          <w:rFonts w:ascii="Cambria" w:hAnsi="Cambria"/>
          <w:color w:val="auto"/>
        </w:rPr>
        <w:t>outh Oak Cliff High School</w:t>
      </w:r>
    </w:p>
    <w:p w14:paraId="21652DE8" w14:textId="79FB94BB" w:rsidR="004D7E20" w:rsidRDefault="004D7E20" w:rsidP="00864C7C">
      <w:pPr>
        <w:spacing w:before="40" w:after="40"/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GPA: 3.5</w:t>
      </w:r>
    </w:p>
    <w:p w14:paraId="4385BA7A" w14:textId="77777777" w:rsidR="004D7E20" w:rsidRPr="004D7E20" w:rsidRDefault="004D7E20" w:rsidP="00864C7C">
      <w:pPr>
        <w:spacing w:before="40" w:after="40"/>
        <w:ind w:left="360"/>
        <w:rPr>
          <w:rFonts w:ascii="Cambria" w:hAnsi="Cambria"/>
          <w:color w:val="auto"/>
        </w:rPr>
      </w:pPr>
    </w:p>
    <w:p w14:paraId="314A290E" w14:textId="45C722FE" w:rsidR="00864C7C" w:rsidRPr="005932CD" w:rsidRDefault="00924CC3" w:rsidP="00864C7C">
      <w:pPr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08/2017</w:t>
      </w:r>
      <w:r w:rsidR="00DF28BE">
        <w:rPr>
          <w:rFonts w:ascii="Cambria" w:hAnsi="Cambria"/>
          <w:color w:val="auto"/>
        </w:rPr>
        <w:t>- 05/2018</w:t>
      </w:r>
    </w:p>
    <w:p w14:paraId="25515D24" w14:textId="77777777" w:rsidR="000437B1" w:rsidRDefault="00721961" w:rsidP="000437B1">
      <w:pPr>
        <w:spacing w:before="40" w:after="120"/>
        <w:ind w:left="360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Bachelor of Science in Business Management</w:t>
      </w:r>
    </w:p>
    <w:p w14:paraId="0515DBC0" w14:textId="3C1936C9" w:rsidR="00864C7C" w:rsidRDefault="004C57B3" w:rsidP="000437B1">
      <w:pPr>
        <w:spacing w:before="40" w:after="120"/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University of North Texas</w:t>
      </w:r>
    </w:p>
    <w:p w14:paraId="2E57A1CD" w14:textId="312D521D" w:rsidR="00E85BF2" w:rsidRDefault="00664DB3" w:rsidP="000437B1">
      <w:pPr>
        <w:spacing w:before="40" w:after="120"/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Major: Business Management/ Entrepreneurship </w:t>
      </w:r>
    </w:p>
    <w:p w14:paraId="1AD44F5F" w14:textId="6529AC31" w:rsidR="00165707" w:rsidRDefault="00E85BF2" w:rsidP="000437B1">
      <w:pPr>
        <w:spacing w:before="40" w:after="120"/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Earned </w:t>
      </w:r>
      <w:r w:rsidR="00165707">
        <w:rPr>
          <w:rFonts w:ascii="Cambria" w:hAnsi="Cambria"/>
          <w:color w:val="auto"/>
        </w:rPr>
        <w:t># of credit: 12</w:t>
      </w:r>
      <w:r w:rsidR="00FE1FE7">
        <w:rPr>
          <w:rFonts w:ascii="Cambria" w:hAnsi="Cambria"/>
          <w:color w:val="auto"/>
        </w:rPr>
        <w:t xml:space="preserve"> </w:t>
      </w:r>
    </w:p>
    <w:p w14:paraId="0ABFC34C" w14:textId="7A9F4608" w:rsidR="00A6320D" w:rsidRPr="000437B1" w:rsidRDefault="004D7E20" w:rsidP="000437B1">
      <w:pPr>
        <w:spacing w:before="40" w:after="120"/>
        <w:ind w:left="360"/>
        <w:rPr>
          <w:rFonts w:ascii="Cambria" w:hAnsi="Cambria"/>
          <w:b/>
          <w:bCs/>
          <w:color w:val="auto"/>
        </w:rPr>
      </w:pPr>
      <w:r>
        <w:rPr>
          <w:rFonts w:ascii="Cambria" w:hAnsi="Cambria"/>
          <w:color w:val="auto"/>
        </w:rPr>
        <w:t>GPA: 3.0</w:t>
      </w:r>
    </w:p>
    <w:p w14:paraId="17D0D684" w14:textId="6F30049E" w:rsidR="005C7E41" w:rsidRPr="00872847" w:rsidRDefault="00864C7C" w:rsidP="00872847">
      <w:pPr>
        <w:spacing w:before="120" w:after="120"/>
        <w:rPr>
          <w:rFonts w:ascii="Cambria" w:hAnsi="Cambria"/>
          <w:b/>
          <w:bCs/>
          <w:color w:val="auto"/>
          <w:sz w:val="28"/>
          <w:szCs w:val="28"/>
        </w:rPr>
      </w:pPr>
      <w:r w:rsidRPr="005932CD">
        <w:rPr>
          <w:rFonts w:ascii="Cambria" w:hAnsi="Cambria"/>
          <w:b/>
          <w:bCs/>
          <w:color w:val="auto"/>
          <w:sz w:val="28"/>
          <w:szCs w:val="28"/>
        </w:rPr>
        <w:t>Experience</w:t>
      </w:r>
    </w:p>
    <w:p w14:paraId="799C3BA4" w14:textId="6DAD061C" w:rsidR="00864C7C" w:rsidRPr="005932CD" w:rsidRDefault="00D87B2D" w:rsidP="00864C7C">
      <w:pPr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01/2022</w:t>
      </w:r>
      <w:r w:rsidR="00864C7C" w:rsidRPr="005932CD">
        <w:rPr>
          <w:rFonts w:ascii="Cambria" w:hAnsi="Cambria"/>
          <w:color w:val="auto"/>
        </w:rPr>
        <w:t xml:space="preserve"> – </w:t>
      </w:r>
      <w:r w:rsidR="00355FF3">
        <w:rPr>
          <w:rFonts w:ascii="Cambria" w:hAnsi="Cambria"/>
          <w:color w:val="auto"/>
        </w:rPr>
        <w:t>Present</w:t>
      </w:r>
    </w:p>
    <w:p w14:paraId="79A8F644" w14:textId="3D69A9FC" w:rsidR="00864C7C" w:rsidRPr="005932CD" w:rsidRDefault="00355FF3" w:rsidP="00864C7C">
      <w:pPr>
        <w:spacing w:before="40" w:after="40"/>
        <w:ind w:left="360"/>
        <w:rPr>
          <w:rFonts w:ascii="Cambria" w:hAnsi="Cambria"/>
          <w:color w:val="auto"/>
        </w:rPr>
      </w:pPr>
      <w:r>
        <w:rPr>
          <w:rFonts w:ascii="Cambria" w:hAnsi="Cambria"/>
          <w:b/>
          <w:bCs/>
          <w:color w:val="auto"/>
        </w:rPr>
        <w:t xml:space="preserve">Database </w:t>
      </w:r>
      <w:r w:rsidR="00C45B01">
        <w:rPr>
          <w:rFonts w:ascii="Cambria" w:hAnsi="Cambria"/>
          <w:b/>
          <w:bCs/>
          <w:color w:val="auto"/>
        </w:rPr>
        <w:t>Administrator</w:t>
      </w:r>
      <w:r w:rsidR="00864C7C" w:rsidRPr="005932CD">
        <w:rPr>
          <w:rFonts w:ascii="Cambria" w:hAnsi="Cambria"/>
          <w:b/>
          <w:bCs/>
          <w:color w:val="auto"/>
        </w:rPr>
        <w:t>,</w:t>
      </w:r>
      <w:r w:rsidR="00864C7C" w:rsidRPr="005932CD">
        <w:rPr>
          <w:rFonts w:ascii="Cambria" w:hAnsi="Cambria"/>
          <w:color w:val="auto"/>
        </w:rPr>
        <w:t xml:space="preserve"> </w:t>
      </w:r>
      <w:r>
        <w:rPr>
          <w:rFonts w:ascii="Cambria" w:hAnsi="Cambria"/>
          <w:color w:val="auto"/>
        </w:rPr>
        <w:t>USMC</w:t>
      </w:r>
    </w:p>
    <w:p w14:paraId="61FC79EC" w14:textId="6A60C854" w:rsidR="00864C7C" w:rsidRDefault="005C2C0B" w:rsidP="00864C7C">
      <w:pPr>
        <w:pStyle w:val="ListParagraph"/>
        <w:numPr>
          <w:ilvl w:val="0"/>
          <w:numId w:val="22"/>
        </w:numPr>
        <w:spacing w:after="160" w:line="259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Acknowledging that </w:t>
      </w:r>
      <w:r w:rsidR="00ED2CBF">
        <w:rPr>
          <w:rFonts w:ascii="Cambria" w:hAnsi="Cambria"/>
          <w:color w:val="auto"/>
        </w:rPr>
        <w:t xml:space="preserve">prioritizing tasks </w:t>
      </w:r>
      <w:r w:rsidR="004E6838">
        <w:rPr>
          <w:rFonts w:ascii="Cambria" w:hAnsi="Cambria"/>
          <w:color w:val="auto"/>
        </w:rPr>
        <w:t xml:space="preserve">such as </w:t>
      </w:r>
      <w:r w:rsidR="007D0CF4">
        <w:rPr>
          <w:rFonts w:ascii="Cambria" w:hAnsi="Cambria"/>
          <w:color w:val="auto"/>
        </w:rPr>
        <w:t>server maintenance</w:t>
      </w:r>
      <w:r w:rsidR="00803E72">
        <w:rPr>
          <w:rFonts w:ascii="Cambria" w:hAnsi="Cambria"/>
          <w:color w:val="auto"/>
        </w:rPr>
        <w:t xml:space="preserve">, virtual machines are up and running, information </w:t>
      </w:r>
      <w:r w:rsidR="00576728">
        <w:rPr>
          <w:rFonts w:ascii="Cambria" w:hAnsi="Cambria"/>
          <w:color w:val="auto"/>
        </w:rPr>
        <w:t>is being transferred from one destination the next is important</w:t>
      </w:r>
      <w:r w:rsidR="002E646B">
        <w:rPr>
          <w:rFonts w:ascii="Cambria" w:hAnsi="Cambria"/>
          <w:color w:val="auto"/>
        </w:rPr>
        <w:t>.</w:t>
      </w:r>
    </w:p>
    <w:p w14:paraId="73535631" w14:textId="716616BC" w:rsidR="002E646B" w:rsidRDefault="00042B1F" w:rsidP="00864C7C">
      <w:pPr>
        <w:pStyle w:val="ListParagraph"/>
        <w:numPr>
          <w:ilvl w:val="0"/>
          <w:numId w:val="22"/>
        </w:numPr>
        <w:spacing w:after="160" w:line="259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Being </w:t>
      </w:r>
      <w:r w:rsidR="00BB11F6">
        <w:rPr>
          <w:rFonts w:ascii="Cambria" w:hAnsi="Cambria"/>
          <w:color w:val="auto"/>
        </w:rPr>
        <w:t>appointed</w:t>
      </w:r>
      <w:r>
        <w:rPr>
          <w:rFonts w:ascii="Cambria" w:hAnsi="Cambria"/>
          <w:color w:val="auto"/>
        </w:rPr>
        <w:t xml:space="preserve"> a billet was a le</w:t>
      </w:r>
      <w:r w:rsidR="0013035A">
        <w:rPr>
          <w:rFonts w:ascii="Cambria" w:hAnsi="Cambria"/>
          <w:color w:val="auto"/>
        </w:rPr>
        <w:t>arning experience to grow as a leader.</w:t>
      </w:r>
    </w:p>
    <w:p w14:paraId="1BD3B0A7" w14:textId="202E08F4" w:rsidR="00552B85" w:rsidRDefault="006E3CD7" w:rsidP="00864C7C">
      <w:pPr>
        <w:pStyle w:val="ListParagraph"/>
        <w:numPr>
          <w:ilvl w:val="0"/>
          <w:numId w:val="22"/>
        </w:numPr>
        <w:spacing w:after="160" w:line="259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Managed</w:t>
      </w:r>
      <w:r w:rsidR="00552B85">
        <w:rPr>
          <w:rFonts w:ascii="Cambria" w:hAnsi="Cambria"/>
          <w:color w:val="auto"/>
        </w:rPr>
        <w:t xml:space="preserve"> </w:t>
      </w:r>
      <w:r w:rsidR="00A61BDC">
        <w:rPr>
          <w:rFonts w:ascii="Cambria" w:hAnsi="Cambria"/>
          <w:color w:val="auto"/>
        </w:rPr>
        <w:t>multiple workstations</w:t>
      </w:r>
      <w:r w:rsidR="00552B85">
        <w:rPr>
          <w:rFonts w:ascii="Cambria" w:hAnsi="Cambria"/>
          <w:color w:val="auto"/>
        </w:rPr>
        <w:t xml:space="preserve"> or assist with </w:t>
      </w:r>
      <w:r w:rsidR="00382140">
        <w:rPr>
          <w:rFonts w:ascii="Cambria" w:hAnsi="Cambria"/>
          <w:color w:val="auto"/>
        </w:rPr>
        <w:t xml:space="preserve">help desk issues. </w:t>
      </w:r>
    </w:p>
    <w:p w14:paraId="211A2D2B" w14:textId="04438AC4" w:rsidR="00872847" w:rsidRDefault="00872847" w:rsidP="00872847">
      <w:pPr>
        <w:pStyle w:val="ListParagraph"/>
        <w:spacing w:after="160" w:line="259" w:lineRule="auto"/>
        <w:ind w:left="1080"/>
        <w:rPr>
          <w:rFonts w:ascii="Cambria" w:hAnsi="Cambria"/>
          <w:color w:val="auto"/>
        </w:rPr>
      </w:pPr>
    </w:p>
    <w:p w14:paraId="610DEB06" w14:textId="77777777" w:rsidR="00872847" w:rsidRPr="005932CD" w:rsidRDefault="00872847" w:rsidP="00605896">
      <w:pPr>
        <w:ind w:left="36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08/2019</w:t>
      </w:r>
      <w:r w:rsidRPr="005932CD">
        <w:rPr>
          <w:rFonts w:ascii="Cambria" w:hAnsi="Cambria"/>
          <w:color w:val="auto"/>
        </w:rPr>
        <w:t xml:space="preserve"> – </w:t>
      </w:r>
      <w:r>
        <w:rPr>
          <w:rFonts w:ascii="Cambria" w:hAnsi="Cambria"/>
          <w:color w:val="auto"/>
        </w:rPr>
        <w:t>12/2022</w:t>
      </w:r>
    </w:p>
    <w:p w14:paraId="6DFE2C5A" w14:textId="77777777" w:rsidR="00872847" w:rsidRPr="005932CD" w:rsidRDefault="00872847" w:rsidP="00605896">
      <w:pPr>
        <w:spacing w:before="40" w:after="40"/>
        <w:ind w:left="360"/>
        <w:rPr>
          <w:rFonts w:ascii="Cambria" w:hAnsi="Cambria"/>
          <w:color w:val="auto"/>
        </w:rPr>
      </w:pPr>
      <w:r>
        <w:rPr>
          <w:rFonts w:ascii="Cambria" w:hAnsi="Cambria"/>
          <w:b/>
          <w:bCs/>
          <w:color w:val="auto"/>
        </w:rPr>
        <w:t>Outbound Picker</w:t>
      </w:r>
      <w:r w:rsidRPr="005932CD">
        <w:rPr>
          <w:rFonts w:ascii="Cambria" w:hAnsi="Cambria"/>
          <w:b/>
          <w:bCs/>
          <w:color w:val="auto"/>
        </w:rPr>
        <w:t>,</w:t>
      </w:r>
      <w:r w:rsidRPr="005932CD">
        <w:rPr>
          <w:rFonts w:ascii="Cambria" w:hAnsi="Cambria"/>
          <w:color w:val="auto"/>
        </w:rPr>
        <w:t xml:space="preserve"> </w:t>
      </w:r>
      <w:r>
        <w:rPr>
          <w:rFonts w:ascii="Cambria" w:hAnsi="Cambria"/>
          <w:color w:val="auto"/>
        </w:rPr>
        <w:t>Chewy</w:t>
      </w:r>
    </w:p>
    <w:p w14:paraId="4AF87D78" w14:textId="77777777" w:rsidR="00872847" w:rsidRDefault="00872847" w:rsidP="00605896">
      <w:pPr>
        <w:pStyle w:val="ListParagraph"/>
        <w:numPr>
          <w:ilvl w:val="0"/>
          <w:numId w:val="22"/>
        </w:numPr>
        <w:spacing w:after="160" w:line="259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One out of a few team members acknowledge by team leads that boosted team morale and kept a clean environment.</w:t>
      </w:r>
    </w:p>
    <w:p w14:paraId="39F23957" w14:textId="77777777" w:rsidR="00872847" w:rsidRDefault="00872847" w:rsidP="00605896">
      <w:pPr>
        <w:pStyle w:val="ListParagraph"/>
        <w:numPr>
          <w:ilvl w:val="0"/>
          <w:numId w:val="22"/>
        </w:numPr>
        <w:spacing w:after="160" w:line="259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Assisted in every department when there were tasks that needed to be completed. </w:t>
      </w:r>
    </w:p>
    <w:p w14:paraId="1C8E82CB" w14:textId="77777777" w:rsidR="00872847" w:rsidRPr="005932CD" w:rsidRDefault="00872847" w:rsidP="00605896">
      <w:pPr>
        <w:pStyle w:val="ListParagraph"/>
        <w:numPr>
          <w:ilvl w:val="0"/>
          <w:numId w:val="22"/>
        </w:numPr>
        <w:spacing w:after="160" w:line="259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Went above and beyond to pick 80 items per hour, pack at 100 items per hour to ship customers orders out on time. </w:t>
      </w:r>
    </w:p>
    <w:p w14:paraId="2E2F20E6" w14:textId="77777777" w:rsidR="00872847" w:rsidRDefault="00872847" w:rsidP="00872847">
      <w:pPr>
        <w:pStyle w:val="ListParagraph"/>
        <w:spacing w:after="160" w:line="259" w:lineRule="auto"/>
        <w:ind w:left="1080"/>
        <w:rPr>
          <w:rFonts w:ascii="Cambria" w:hAnsi="Cambria"/>
          <w:color w:val="auto"/>
        </w:rPr>
      </w:pPr>
    </w:p>
    <w:p w14:paraId="39D59490" w14:textId="1F31DAE7" w:rsidR="00864C7C" w:rsidRPr="00A61BDC" w:rsidRDefault="00864C7C" w:rsidP="00A61BDC">
      <w:pPr>
        <w:spacing w:after="160" w:line="259" w:lineRule="auto"/>
        <w:rPr>
          <w:rFonts w:ascii="Cambria" w:hAnsi="Cambria"/>
          <w:color w:val="auto"/>
        </w:rPr>
      </w:pPr>
    </w:p>
    <w:p w14:paraId="17FD4620" w14:textId="6A77F856" w:rsidR="008D11A2" w:rsidRPr="005932CD" w:rsidRDefault="008D11A2" w:rsidP="006E1507">
      <w:pPr>
        <w:rPr>
          <w:rFonts w:ascii="Cambria" w:hAnsi="Cambria"/>
          <w:color w:val="auto"/>
        </w:rPr>
      </w:pPr>
    </w:p>
    <w:sectPr w:rsidR="008D11A2" w:rsidRPr="005932CD" w:rsidSect="00214D16"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9C48" w14:textId="77777777" w:rsidR="006875BE" w:rsidRDefault="006875BE" w:rsidP="0068194B">
      <w:r>
        <w:separator/>
      </w:r>
    </w:p>
    <w:p w14:paraId="67EA29C8" w14:textId="77777777" w:rsidR="006875BE" w:rsidRDefault="006875BE"/>
    <w:p w14:paraId="1D51BD44" w14:textId="77777777" w:rsidR="006875BE" w:rsidRDefault="006875BE"/>
  </w:endnote>
  <w:endnote w:type="continuationSeparator" w:id="0">
    <w:p w14:paraId="3D653C2C" w14:textId="77777777" w:rsidR="006875BE" w:rsidRDefault="006875BE" w:rsidP="0068194B">
      <w:r>
        <w:continuationSeparator/>
      </w:r>
    </w:p>
    <w:p w14:paraId="6FC228B1" w14:textId="77777777" w:rsidR="006875BE" w:rsidRDefault="006875BE"/>
    <w:p w14:paraId="069FFDCC" w14:textId="77777777" w:rsidR="006875BE" w:rsidRDefault="006875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FF1F" w14:textId="1B8034B1" w:rsidR="002B2958" w:rsidRDefault="002A14BF" w:rsidP="0000730D">
    <w:pPr>
      <w:pStyle w:val="Footer"/>
      <w:ind w:firstLine="1440"/>
    </w:pPr>
    <w:r>
      <w:tab/>
    </w:r>
    <w:r w:rsidR="0000730D">
      <w:rPr>
        <w:noProof/>
      </w:rPr>
      <w:ptab w:relativeTo="indent" w:alignment="right" w:leader="none"/>
    </w:r>
    <w:r>
      <w:rPr>
        <w:noProof/>
      </w:rPr>
      <w:drawing>
        <wp:inline distT="0" distB="0" distL="0" distR="0" wp14:anchorId="458268A3" wp14:editId="32BF42DC">
          <wp:extent cx="490538" cy="523875"/>
          <wp:effectExtent l="0" t="0" r="5080" b="0"/>
          <wp:docPr id="28" name="Picture 2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538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9B27" w14:textId="5B15870F" w:rsidR="0029683A" w:rsidRDefault="007A041F" w:rsidP="007A041F">
    <w:pPr>
      <w:pStyle w:val="Footer"/>
      <w:ind w:left="8640" w:right="-720" w:firstLine="720"/>
      <w:jc w:val="left"/>
    </w:pPr>
    <w:r>
      <w:rPr>
        <w:noProof/>
      </w:rPr>
      <w:drawing>
        <wp:inline distT="0" distB="0" distL="0" distR="0" wp14:anchorId="1270F724" wp14:editId="29E91004">
          <wp:extent cx="490538" cy="523875"/>
          <wp:effectExtent l="0" t="0" r="5080" b="0"/>
          <wp:docPr id="29" name="Picture 2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538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9106" w14:textId="77777777" w:rsidR="006875BE" w:rsidRDefault="006875BE" w:rsidP="0068194B">
      <w:r>
        <w:separator/>
      </w:r>
    </w:p>
    <w:p w14:paraId="18AF6C92" w14:textId="77777777" w:rsidR="006875BE" w:rsidRDefault="006875BE"/>
    <w:p w14:paraId="1CE4EB44" w14:textId="77777777" w:rsidR="006875BE" w:rsidRDefault="006875BE"/>
  </w:footnote>
  <w:footnote w:type="continuationSeparator" w:id="0">
    <w:p w14:paraId="621B637B" w14:textId="77777777" w:rsidR="006875BE" w:rsidRDefault="006875BE" w:rsidP="0068194B">
      <w:r>
        <w:continuationSeparator/>
      </w:r>
    </w:p>
    <w:p w14:paraId="4FC44691" w14:textId="77777777" w:rsidR="006875BE" w:rsidRDefault="006875BE"/>
    <w:p w14:paraId="37D3FD32" w14:textId="77777777" w:rsidR="006875BE" w:rsidRDefault="006875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C56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B186FF" wp14:editId="6D9496C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58722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278F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EB0F19"/>
    <w:multiLevelType w:val="hybridMultilevel"/>
    <w:tmpl w:val="EE608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7A5DF2"/>
    <w:multiLevelType w:val="hybridMultilevel"/>
    <w:tmpl w:val="D076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A221FBC"/>
    <w:multiLevelType w:val="hybridMultilevel"/>
    <w:tmpl w:val="B6767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E191146"/>
    <w:multiLevelType w:val="hybridMultilevel"/>
    <w:tmpl w:val="C8C8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C71AD"/>
    <w:multiLevelType w:val="hybridMultilevel"/>
    <w:tmpl w:val="86B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80842"/>
    <w:multiLevelType w:val="hybridMultilevel"/>
    <w:tmpl w:val="E3E6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7F034B8"/>
    <w:multiLevelType w:val="hybridMultilevel"/>
    <w:tmpl w:val="5DE6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77128"/>
    <w:multiLevelType w:val="multilevel"/>
    <w:tmpl w:val="ACE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46F08"/>
    <w:multiLevelType w:val="hybridMultilevel"/>
    <w:tmpl w:val="D5D28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3409359">
    <w:abstractNumId w:val="9"/>
  </w:num>
  <w:num w:numId="2" w16cid:durableId="472406745">
    <w:abstractNumId w:val="8"/>
  </w:num>
  <w:num w:numId="3" w16cid:durableId="115106974">
    <w:abstractNumId w:val="7"/>
  </w:num>
  <w:num w:numId="4" w16cid:durableId="706638660">
    <w:abstractNumId w:val="6"/>
  </w:num>
  <w:num w:numId="5" w16cid:durableId="122387974">
    <w:abstractNumId w:val="12"/>
  </w:num>
  <w:num w:numId="6" w16cid:durableId="882402840">
    <w:abstractNumId w:val="3"/>
  </w:num>
  <w:num w:numId="7" w16cid:durableId="87389501">
    <w:abstractNumId w:val="14"/>
  </w:num>
  <w:num w:numId="8" w16cid:durableId="857156088">
    <w:abstractNumId w:val="2"/>
  </w:num>
  <w:num w:numId="9" w16cid:durableId="1954439342">
    <w:abstractNumId w:val="18"/>
  </w:num>
  <w:num w:numId="10" w16cid:durableId="1268122778">
    <w:abstractNumId w:val="5"/>
  </w:num>
  <w:num w:numId="11" w16cid:durableId="1315140884">
    <w:abstractNumId w:val="4"/>
  </w:num>
  <w:num w:numId="12" w16cid:durableId="1085614384">
    <w:abstractNumId w:val="1"/>
  </w:num>
  <w:num w:numId="13" w16cid:durableId="525019686">
    <w:abstractNumId w:val="0"/>
  </w:num>
  <w:num w:numId="14" w16cid:durableId="577010740">
    <w:abstractNumId w:val="20"/>
  </w:num>
  <w:num w:numId="15" w16cid:durableId="1810441896">
    <w:abstractNumId w:val="15"/>
  </w:num>
  <w:num w:numId="16" w16cid:durableId="800225564">
    <w:abstractNumId w:val="19"/>
  </w:num>
  <w:num w:numId="17" w16cid:durableId="1375815083">
    <w:abstractNumId w:val="21"/>
  </w:num>
  <w:num w:numId="18" w16cid:durableId="804473455">
    <w:abstractNumId w:val="17"/>
  </w:num>
  <w:num w:numId="19" w16cid:durableId="1535456736">
    <w:abstractNumId w:val="11"/>
  </w:num>
  <w:num w:numId="20" w16cid:durableId="1382249087">
    <w:abstractNumId w:val="16"/>
  </w:num>
  <w:num w:numId="21" w16cid:durableId="1085960462">
    <w:abstractNumId w:val="10"/>
  </w:num>
  <w:num w:numId="22" w16cid:durableId="19545537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90"/>
    <w:rsid w:val="000001EF"/>
    <w:rsid w:val="0000730D"/>
    <w:rsid w:val="00007322"/>
    <w:rsid w:val="00007728"/>
    <w:rsid w:val="00024584"/>
    <w:rsid w:val="00024730"/>
    <w:rsid w:val="00031747"/>
    <w:rsid w:val="00042B1F"/>
    <w:rsid w:val="000437B1"/>
    <w:rsid w:val="00055E95"/>
    <w:rsid w:val="000619BF"/>
    <w:rsid w:val="00065923"/>
    <w:rsid w:val="0007021F"/>
    <w:rsid w:val="000713CE"/>
    <w:rsid w:val="00084737"/>
    <w:rsid w:val="0009354F"/>
    <w:rsid w:val="000A607C"/>
    <w:rsid w:val="000A6F73"/>
    <w:rsid w:val="000B0020"/>
    <w:rsid w:val="000B2BA5"/>
    <w:rsid w:val="000B5499"/>
    <w:rsid w:val="000E7519"/>
    <w:rsid w:val="000F2F8C"/>
    <w:rsid w:val="0010006E"/>
    <w:rsid w:val="001045A8"/>
    <w:rsid w:val="00114A91"/>
    <w:rsid w:val="00114E33"/>
    <w:rsid w:val="00117EF0"/>
    <w:rsid w:val="0012003F"/>
    <w:rsid w:val="00120590"/>
    <w:rsid w:val="0013035A"/>
    <w:rsid w:val="00134EFA"/>
    <w:rsid w:val="001427E1"/>
    <w:rsid w:val="00160EE8"/>
    <w:rsid w:val="00163668"/>
    <w:rsid w:val="00165707"/>
    <w:rsid w:val="00171566"/>
    <w:rsid w:val="00174676"/>
    <w:rsid w:val="001755A8"/>
    <w:rsid w:val="00184014"/>
    <w:rsid w:val="001917AD"/>
    <w:rsid w:val="00192008"/>
    <w:rsid w:val="00193176"/>
    <w:rsid w:val="001B4718"/>
    <w:rsid w:val="001C0E68"/>
    <w:rsid w:val="001C4B6F"/>
    <w:rsid w:val="001D0BF1"/>
    <w:rsid w:val="001E3120"/>
    <w:rsid w:val="001E4EBF"/>
    <w:rsid w:val="001E7E0C"/>
    <w:rsid w:val="001F0BB0"/>
    <w:rsid w:val="001F4E6D"/>
    <w:rsid w:val="001F58ED"/>
    <w:rsid w:val="001F6140"/>
    <w:rsid w:val="00203573"/>
    <w:rsid w:val="0020597D"/>
    <w:rsid w:val="00213B4C"/>
    <w:rsid w:val="00214D16"/>
    <w:rsid w:val="00221F6C"/>
    <w:rsid w:val="002253B0"/>
    <w:rsid w:val="00236D54"/>
    <w:rsid w:val="00240B31"/>
    <w:rsid w:val="00241D8C"/>
    <w:rsid w:val="00241FDB"/>
    <w:rsid w:val="0024720C"/>
    <w:rsid w:val="002617AE"/>
    <w:rsid w:val="002638D0"/>
    <w:rsid w:val="002647D3"/>
    <w:rsid w:val="00275EAE"/>
    <w:rsid w:val="00281331"/>
    <w:rsid w:val="00287159"/>
    <w:rsid w:val="0029425D"/>
    <w:rsid w:val="00294998"/>
    <w:rsid w:val="0029683A"/>
    <w:rsid w:val="00297F18"/>
    <w:rsid w:val="002A14BF"/>
    <w:rsid w:val="002A1945"/>
    <w:rsid w:val="002B255F"/>
    <w:rsid w:val="002B2958"/>
    <w:rsid w:val="002B3FC8"/>
    <w:rsid w:val="002C3DAD"/>
    <w:rsid w:val="002D23C5"/>
    <w:rsid w:val="002D6137"/>
    <w:rsid w:val="002E646B"/>
    <w:rsid w:val="002E7E61"/>
    <w:rsid w:val="002F05E5"/>
    <w:rsid w:val="002F254D"/>
    <w:rsid w:val="002F30E4"/>
    <w:rsid w:val="002F4C30"/>
    <w:rsid w:val="00307140"/>
    <w:rsid w:val="00316DFF"/>
    <w:rsid w:val="00325B57"/>
    <w:rsid w:val="00336056"/>
    <w:rsid w:val="003477BD"/>
    <w:rsid w:val="003526CF"/>
    <w:rsid w:val="003544E1"/>
    <w:rsid w:val="00355FF3"/>
    <w:rsid w:val="00361E90"/>
    <w:rsid w:val="00366398"/>
    <w:rsid w:val="00371BEB"/>
    <w:rsid w:val="00382140"/>
    <w:rsid w:val="00395286"/>
    <w:rsid w:val="003A0632"/>
    <w:rsid w:val="003A202A"/>
    <w:rsid w:val="003A2074"/>
    <w:rsid w:val="003A30E5"/>
    <w:rsid w:val="003A6ADF"/>
    <w:rsid w:val="003B5928"/>
    <w:rsid w:val="003C2A5C"/>
    <w:rsid w:val="003C2DCE"/>
    <w:rsid w:val="003D380F"/>
    <w:rsid w:val="003E160D"/>
    <w:rsid w:val="003F1D5F"/>
    <w:rsid w:val="00405128"/>
    <w:rsid w:val="00406CFF"/>
    <w:rsid w:val="00407667"/>
    <w:rsid w:val="00416B25"/>
    <w:rsid w:val="00420592"/>
    <w:rsid w:val="00422B9F"/>
    <w:rsid w:val="00427E87"/>
    <w:rsid w:val="004319E0"/>
    <w:rsid w:val="00431FE0"/>
    <w:rsid w:val="00437E8C"/>
    <w:rsid w:val="00440225"/>
    <w:rsid w:val="00450AD1"/>
    <w:rsid w:val="00466105"/>
    <w:rsid w:val="004726BC"/>
    <w:rsid w:val="004738DF"/>
    <w:rsid w:val="00474105"/>
    <w:rsid w:val="0048096E"/>
    <w:rsid w:val="00480E6E"/>
    <w:rsid w:val="00486277"/>
    <w:rsid w:val="00494CF6"/>
    <w:rsid w:val="00495F8D"/>
    <w:rsid w:val="004A1FAE"/>
    <w:rsid w:val="004A32FF"/>
    <w:rsid w:val="004B06EB"/>
    <w:rsid w:val="004B5E6C"/>
    <w:rsid w:val="004B6AD0"/>
    <w:rsid w:val="004C0F41"/>
    <w:rsid w:val="004C2D5D"/>
    <w:rsid w:val="004C33E1"/>
    <w:rsid w:val="004C57B3"/>
    <w:rsid w:val="004D7E20"/>
    <w:rsid w:val="004E01EB"/>
    <w:rsid w:val="004E2794"/>
    <w:rsid w:val="004E5CF5"/>
    <w:rsid w:val="004E6838"/>
    <w:rsid w:val="00501177"/>
    <w:rsid w:val="00510392"/>
    <w:rsid w:val="00510ED0"/>
    <w:rsid w:val="00513E2A"/>
    <w:rsid w:val="00522DB4"/>
    <w:rsid w:val="00547D47"/>
    <w:rsid w:val="00550808"/>
    <w:rsid w:val="00552B85"/>
    <w:rsid w:val="00566A35"/>
    <w:rsid w:val="0056701E"/>
    <w:rsid w:val="005740D7"/>
    <w:rsid w:val="00576728"/>
    <w:rsid w:val="00576EE5"/>
    <w:rsid w:val="00585948"/>
    <w:rsid w:val="00590F49"/>
    <w:rsid w:val="0059142F"/>
    <w:rsid w:val="005932CD"/>
    <w:rsid w:val="00594CA0"/>
    <w:rsid w:val="005A0F26"/>
    <w:rsid w:val="005A1B10"/>
    <w:rsid w:val="005A6850"/>
    <w:rsid w:val="005B1B1B"/>
    <w:rsid w:val="005C2C0B"/>
    <w:rsid w:val="005C5932"/>
    <w:rsid w:val="005C7E41"/>
    <w:rsid w:val="005D3CA7"/>
    <w:rsid w:val="005D4CC1"/>
    <w:rsid w:val="005F0F9B"/>
    <w:rsid w:val="005F4B91"/>
    <w:rsid w:val="005F55D2"/>
    <w:rsid w:val="005F7301"/>
    <w:rsid w:val="00612590"/>
    <w:rsid w:val="0062312F"/>
    <w:rsid w:val="00625F2C"/>
    <w:rsid w:val="00652A18"/>
    <w:rsid w:val="006541A3"/>
    <w:rsid w:val="00657813"/>
    <w:rsid w:val="006618E9"/>
    <w:rsid w:val="00664DB3"/>
    <w:rsid w:val="006704FB"/>
    <w:rsid w:val="0068194B"/>
    <w:rsid w:val="006819CD"/>
    <w:rsid w:val="00687286"/>
    <w:rsid w:val="006875BE"/>
    <w:rsid w:val="00687D7A"/>
    <w:rsid w:val="00692703"/>
    <w:rsid w:val="006A1962"/>
    <w:rsid w:val="006A20CC"/>
    <w:rsid w:val="006B20D8"/>
    <w:rsid w:val="006B2615"/>
    <w:rsid w:val="006B5D48"/>
    <w:rsid w:val="006B6C8D"/>
    <w:rsid w:val="006B7D7B"/>
    <w:rsid w:val="006C1A5E"/>
    <w:rsid w:val="006C4B62"/>
    <w:rsid w:val="006C7601"/>
    <w:rsid w:val="006D1459"/>
    <w:rsid w:val="006E1507"/>
    <w:rsid w:val="006E3CD7"/>
    <w:rsid w:val="00700FC6"/>
    <w:rsid w:val="00712D8B"/>
    <w:rsid w:val="00721961"/>
    <w:rsid w:val="007273B7"/>
    <w:rsid w:val="00733E0A"/>
    <w:rsid w:val="0074403D"/>
    <w:rsid w:val="00746D44"/>
    <w:rsid w:val="007538DC"/>
    <w:rsid w:val="00757803"/>
    <w:rsid w:val="00761E1B"/>
    <w:rsid w:val="0078258B"/>
    <w:rsid w:val="007844E5"/>
    <w:rsid w:val="0079206B"/>
    <w:rsid w:val="007923E5"/>
    <w:rsid w:val="00796076"/>
    <w:rsid w:val="007A041F"/>
    <w:rsid w:val="007B5C3F"/>
    <w:rsid w:val="007C0566"/>
    <w:rsid w:val="007C606B"/>
    <w:rsid w:val="007D0CF4"/>
    <w:rsid w:val="007D7EB0"/>
    <w:rsid w:val="007E33E1"/>
    <w:rsid w:val="007E6A61"/>
    <w:rsid w:val="007F0AF5"/>
    <w:rsid w:val="00801140"/>
    <w:rsid w:val="00803404"/>
    <w:rsid w:val="00803E72"/>
    <w:rsid w:val="00803FE1"/>
    <w:rsid w:val="0080452C"/>
    <w:rsid w:val="00826073"/>
    <w:rsid w:val="00834955"/>
    <w:rsid w:val="00837AA0"/>
    <w:rsid w:val="00855B59"/>
    <w:rsid w:val="00860461"/>
    <w:rsid w:val="00863575"/>
    <w:rsid w:val="0086487C"/>
    <w:rsid w:val="00864C7C"/>
    <w:rsid w:val="00870B20"/>
    <w:rsid w:val="00872847"/>
    <w:rsid w:val="00874A41"/>
    <w:rsid w:val="008829F8"/>
    <w:rsid w:val="00885897"/>
    <w:rsid w:val="00893ABE"/>
    <w:rsid w:val="00896DCE"/>
    <w:rsid w:val="008A6538"/>
    <w:rsid w:val="008C7056"/>
    <w:rsid w:val="008D11A2"/>
    <w:rsid w:val="008D1AFC"/>
    <w:rsid w:val="008E035D"/>
    <w:rsid w:val="008E3BAF"/>
    <w:rsid w:val="008F3B14"/>
    <w:rsid w:val="00901899"/>
    <w:rsid w:val="0090344B"/>
    <w:rsid w:val="00905715"/>
    <w:rsid w:val="0091321E"/>
    <w:rsid w:val="00913946"/>
    <w:rsid w:val="00916F64"/>
    <w:rsid w:val="00924CC3"/>
    <w:rsid w:val="0092726B"/>
    <w:rsid w:val="00936153"/>
    <w:rsid w:val="009361BA"/>
    <w:rsid w:val="009431C6"/>
    <w:rsid w:val="00944F78"/>
    <w:rsid w:val="00947C94"/>
    <w:rsid w:val="009510E7"/>
    <w:rsid w:val="00952C89"/>
    <w:rsid w:val="009571D8"/>
    <w:rsid w:val="009650EA"/>
    <w:rsid w:val="00975F37"/>
    <w:rsid w:val="009772F5"/>
    <w:rsid w:val="0097790C"/>
    <w:rsid w:val="0098506E"/>
    <w:rsid w:val="009A44CE"/>
    <w:rsid w:val="009C4DFC"/>
    <w:rsid w:val="009D122D"/>
    <w:rsid w:val="009D44F8"/>
    <w:rsid w:val="009E3160"/>
    <w:rsid w:val="009E4C8F"/>
    <w:rsid w:val="009F220C"/>
    <w:rsid w:val="009F3B05"/>
    <w:rsid w:val="009F4931"/>
    <w:rsid w:val="00A14534"/>
    <w:rsid w:val="00A16DAA"/>
    <w:rsid w:val="00A24162"/>
    <w:rsid w:val="00A25023"/>
    <w:rsid w:val="00A270EA"/>
    <w:rsid w:val="00A330B7"/>
    <w:rsid w:val="00A34BA2"/>
    <w:rsid w:val="00A36F27"/>
    <w:rsid w:val="00A42E32"/>
    <w:rsid w:val="00A46E63"/>
    <w:rsid w:val="00A51DC5"/>
    <w:rsid w:val="00A53DE1"/>
    <w:rsid w:val="00A55436"/>
    <w:rsid w:val="00A615E1"/>
    <w:rsid w:val="00A61BDC"/>
    <w:rsid w:val="00A6320D"/>
    <w:rsid w:val="00A755E8"/>
    <w:rsid w:val="00A771B4"/>
    <w:rsid w:val="00A91D5B"/>
    <w:rsid w:val="00A93A5D"/>
    <w:rsid w:val="00AB32F8"/>
    <w:rsid w:val="00AB610B"/>
    <w:rsid w:val="00AC3670"/>
    <w:rsid w:val="00AD360E"/>
    <w:rsid w:val="00AD40FB"/>
    <w:rsid w:val="00AD782D"/>
    <w:rsid w:val="00AE7650"/>
    <w:rsid w:val="00B04705"/>
    <w:rsid w:val="00B079E2"/>
    <w:rsid w:val="00B10EBE"/>
    <w:rsid w:val="00B16B83"/>
    <w:rsid w:val="00B20AEE"/>
    <w:rsid w:val="00B236F1"/>
    <w:rsid w:val="00B37AD7"/>
    <w:rsid w:val="00B50F99"/>
    <w:rsid w:val="00B51D1B"/>
    <w:rsid w:val="00B540F4"/>
    <w:rsid w:val="00B60D0B"/>
    <w:rsid w:val="00B60FD0"/>
    <w:rsid w:val="00B622DF"/>
    <w:rsid w:val="00B6332A"/>
    <w:rsid w:val="00B747EE"/>
    <w:rsid w:val="00B805D6"/>
    <w:rsid w:val="00B81760"/>
    <w:rsid w:val="00B8494C"/>
    <w:rsid w:val="00BA1546"/>
    <w:rsid w:val="00BB0343"/>
    <w:rsid w:val="00BB11F6"/>
    <w:rsid w:val="00BB4E51"/>
    <w:rsid w:val="00BD25AB"/>
    <w:rsid w:val="00BD431F"/>
    <w:rsid w:val="00BE423E"/>
    <w:rsid w:val="00BF61AC"/>
    <w:rsid w:val="00C022A4"/>
    <w:rsid w:val="00C1336B"/>
    <w:rsid w:val="00C13898"/>
    <w:rsid w:val="00C22435"/>
    <w:rsid w:val="00C3295B"/>
    <w:rsid w:val="00C37858"/>
    <w:rsid w:val="00C42E41"/>
    <w:rsid w:val="00C45B01"/>
    <w:rsid w:val="00C47FA6"/>
    <w:rsid w:val="00C578DD"/>
    <w:rsid w:val="00C57FC6"/>
    <w:rsid w:val="00C63D51"/>
    <w:rsid w:val="00C66A7D"/>
    <w:rsid w:val="00C779DA"/>
    <w:rsid w:val="00C814F7"/>
    <w:rsid w:val="00C81E70"/>
    <w:rsid w:val="00CA4B4D"/>
    <w:rsid w:val="00CB35C3"/>
    <w:rsid w:val="00CB6871"/>
    <w:rsid w:val="00CC7498"/>
    <w:rsid w:val="00CD323D"/>
    <w:rsid w:val="00CD72F4"/>
    <w:rsid w:val="00CE175F"/>
    <w:rsid w:val="00CE4030"/>
    <w:rsid w:val="00CE64B3"/>
    <w:rsid w:val="00CF1A49"/>
    <w:rsid w:val="00D00809"/>
    <w:rsid w:val="00D0630C"/>
    <w:rsid w:val="00D122D1"/>
    <w:rsid w:val="00D20B00"/>
    <w:rsid w:val="00D243A9"/>
    <w:rsid w:val="00D2678D"/>
    <w:rsid w:val="00D305E5"/>
    <w:rsid w:val="00D37CD3"/>
    <w:rsid w:val="00D66A52"/>
    <w:rsid w:val="00D66EFA"/>
    <w:rsid w:val="00D72A2D"/>
    <w:rsid w:val="00D87B2D"/>
    <w:rsid w:val="00D9521A"/>
    <w:rsid w:val="00DA3914"/>
    <w:rsid w:val="00DA59AA"/>
    <w:rsid w:val="00DB5995"/>
    <w:rsid w:val="00DB6915"/>
    <w:rsid w:val="00DB7E1E"/>
    <w:rsid w:val="00DC1B78"/>
    <w:rsid w:val="00DC2A2F"/>
    <w:rsid w:val="00DC600B"/>
    <w:rsid w:val="00DD1AC2"/>
    <w:rsid w:val="00DE0FAA"/>
    <w:rsid w:val="00DE136D"/>
    <w:rsid w:val="00DE6534"/>
    <w:rsid w:val="00DF28BE"/>
    <w:rsid w:val="00DF3F72"/>
    <w:rsid w:val="00DF4D6C"/>
    <w:rsid w:val="00DF7330"/>
    <w:rsid w:val="00E01923"/>
    <w:rsid w:val="00E14498"/>
    <w:rsid w:val="00E2397A"/>
    <w:rsid w:val="00E254DB"/>
    <w:rsid w:val="00E300FC"/>
    <w:rsid w:val="00E362DB"/>
    <w:rsid w:val="00E4498E"/>
    <w:rsid w:val="00E5632B"/>
    <w:rsid w:val="00E70240"/>
    <w:rsid w:val="00E71E6B"/>
    <w:rsid w:val="00E81CC5"/>
    <w:rsid w:val="00E85A87"/>
    <w:rsid w:val="00E85B4A"/>
    <w:rsid w:val="00E85BF2"/>
    <w:rsid w:val="00E9528E"/>
    <w:rsid w:val="00EA35C9"/>
    <w:rsid w:val="00EA5099"/>
    <w:rsid w:val="00EB6AD8"/>
    <w:rsid w:val="00EC1351"/>
    <w:rsid w:val="00EC250D"/>
    <w:rsid w:val="00EC4CBF"/>
    <w:rsid w:val="00ED2CBF"/>
    <w:rsid w:val="00EE2CA8"/>
    <w:rsid w:val="00EF11CB"/>
    <w:rsid w:val="00EF17E8"/>
    <w:rsid w:val="00EF51D9"/>
    <w:rsid w:val="00EF5F08"/>
    <w:rsid w:val="00EF62E4"/>
    <w:rsid w:val="00F01452"/>
    <w:rsid w:val="00F130DD"/>
    <w:rsid w:val="00F1649F"/>
    <w:rsid w:val="00F24884"/>
    <w:rsid w:val="00F43C26"/>
    <w:rsid w:val="00F476C4"/>
    <w:rsid w:val="00F614C6"/>
    <w:rsid w:val="00F61DF9"/>
    <w:rsid w:val="00F6587F"/>
    <w:rsid w:val="00F816AC"/>
    <w:rsid w:val="00F81960"/>
    <w:rsid w:val="00F8769D"/>
    <w:rsid w:val="00F9350C"/>
    <w:rsid w:val="00F94EB5"/>
    <w:rsid w:val="00F9624D"/>
    <w:rsid w:val="00FB31C1"/>
    <w:rsid w:val="00FB58F2"/>
    <w:rsid w:val="00FC58BC"/>
    <w:rsid w:val="00FC6AEA"/>
    <w:rsid w:val="00FD15A3"/>
    <w:rsid w:val="00FD3D13"/>
    <w:rsid w:val="00FE0128"/>
    <w:rsid w:val="00FE1EF7"/>
    <w:rsid w:val="00FE1FE7"/>
    <w:rsid w:val="00FE55A2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CF29C"/>
  <w15:chartTrackingRefBased/>
  <w15:docId w15:val="{13B84BD3-3689-4414-9118-FDBB160F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Style1">
    <w:name w:val="Style1"/>
    <w:basedOn w:val="DefaultParagraphFont"/>
    <w:uiPriority w:val="1"/>
    <w:rsid w:val="006541A3"/>
    <w:rPr>
      <w:color w:val="0D0D0D" w:themeColor="text1" w:themeTint="F2"/>
    </w:rPr>
  </w:style>
  <w:style w:type="character" w:customStyle="1" w:styleId="Style2">
    <w:name w:val="Style2"/>
    <w:basedOn w:val="DefaultParagraphFont"/>
    <w:uiPriority w:val="1"/>
    <w:rsid w:val="006541A3"/>
    <w:rPr>
      <w:color w:val="000000" w:themeColor="text1"/>
    </w:rPr>
  </w:style>
  <w:style w:type="character" w:customStyle="1" w:styleId="Style3">
    <w:name w:val="Style3"/>
    <w:basedOn w:val="DefaultParagraphFont"/>
    <w:uiPriority w:val="1"/>
    <w:rsid w:val="006541A3"/>
    <w:rPr>
      <w:rFonts w:ascii="Cambria" w:hAnsi="Cambria"/>
      <w:color w:val="000000" w:themeColor="text1"/>
      <w:sz w:val="70"/>
    </w:rPr>
  </w:style>
  <w:style w:type="character" w:styleId="UnresolvedMention">
    <w:name w:val="Unresolved Mention"/>
    <w:basedOn w:val="DefaultParagraphFont"/>
    <w:uiPriority w:val="99"/>
    <w:semiHidden/>
    <w:unhideWhenUsed/>
    <w:rsid w:val="001F5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edith%20Laptop\AppData\Roaming\Microsoft\Templates\Modern%20chronological%20resume.dotx" TargetMode="External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62fdd95d-70f1-48dd-b902-177c2dc758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473C430895E4AB9F8E3183713ACED" ma:contentTypeVersion="14" ma:contentTypeDescription="Create a new document." ma:contentTypeScope="" ma:versionID="3cb82b8183dbbd6568fd4247c578a699">
  <xsd:schema xmlns:xsd="http://www.w3.org/2001/XMLSchema" xmlns:xs="http://www.w3.org/2001/XMLSchema" xmlns:p="http://schemas.microsoft.com/office/2006/metadata/properties" xmlns:ns2="62fdd95d-70f1-48dd-b902-177c2dc758b9" xmlns:ns3="b440f9e1-be37-4325-9c64-4205a659ddd3" targetNamespace="http://schemas.microsoft.com/office/2006/metadata/properties" ma:root="true" ma:fieldsID="109447142a90f868465c78574a2a4c23" ns2:_="" ns3:_="">
    <xsd:import namespace="62fdd95d-70f1-48dd-b902-177c2dc758b9"/>
    <xsd:import namespace="b440f9e1-be37-4325-9c64-4205a659d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dd95d-70f1-48dd-b902-177c2dc75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1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0f9e1-be37-4325-9c64-4205a659d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E0AE8-CCE1-437D-97B8-587495F75418}">
  <ds:schemaRefs>
    <ds:schemaRef ds:uri="http://schemas.microsoft.com/office/2006/metadata/properties"/>
    <ds:schemaRef ds:uri="http://www.w3.org/2000/xmlns/"/>
    <ds:schemaRef ds:uri="62fdd95d-70f1-48dd-b902-177c2dc758b9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5A59B854-D653-4436-86F8-AD08BB4BD98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2fdd95d-70f1-48dd-b902-177c2dc758b9"/>
    <ds:schemaRef ds:uri="b440f9e1-be37-4325-9c64-4205a659ddd3"/>
  </ds:schemaRefs>
</ds:datastoreItem>
</file>

<file path=customXml/itemProps3.xml><?xml version="1.0" encoding="utf-8"?>
<ds:datastoreItem xmlns:ds="http://schemas.openxmlformats.org/officeDocument/2006/customXml" ds:itemID="{D8F1FE47-396B-4694-B542-057564EE32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Laptop</dc:creator>
  <cp:keywords/>
  <dc:description/>
  <cp:lastModifiedBy>Tralyon Hicks</cp:lastModifiedBy>
  <cp:revision>2</cp:revision>
  <dcterms:created xsi:type="dcterms:W3CDTF">2024-02-17T22:57:00Z</dcterms:created>
  <dcterms:modified xsi:type="dcterms:W3CDTF">2024-02-17T22:57:00Z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0x010100936473C430895E4AB9F8E3183713ACED</vt:lpwstr>
  </property>
</Properties>
</file>